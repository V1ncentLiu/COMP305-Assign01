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51653C44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510895BC" w14:textId="47E1052D" w:rsidR="003E1D56" w:rsidRDefault="00972F42" w:rsidP="003E1D5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Artificial order</w:t>
                    </w:r>
                  </w:p>
                </w:tc>
              </w:sdtContent>
            </w:sdt>
          </w:tr>
          <w:tr w:rsidR="003E1D56" w14:paraId="47D2C385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3C5D6EB" w14:textId="167A13C8" w:rsidR="003E1D56" w:rsidRPr="00A77048" w:rsidRDefault="00A77048" w:rsidP="003E1D5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</w:pPr>
                    <w:r w:rsidRPr="00A77048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Incoming</w:t>
                    </w:r>
                  </w:p>
                </w:tc>
              </w:sdtContent>
            </w:sdt>
          </w:tr>
          <w:tr w:rsidR="003E1D56" w14:paraId="51B59554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7BA3B076" w14:textId="7AE75C8E" w:rsidR="003E1D56" w:rsidRPr="003E1D56" w:rsidRDefault="009A322A" w:rsidP="003E1D56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Cs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1512C" w:rsidRPr="00A77048">
                      <w:rPr>
                        <w:rFonts w:asciiTheme="majorHAnsi" w:eastAsiaTheme="majorEastAsia" w:hAnsiTheme="majorHAnsi" w:cstheme="majorBidi"/>
                        <w:bCs/>
                        <w:sz w:val="60"/>
                        <w:szCs w:val="60"/>
                      </w:rPr>
                      <w:t>External Game Document</w:t>
                    </w:r>
                  </w:sdtContent>
                </w:sdt>
                <w:r w:rsidR="00A1512C" w:rsidRPr="00A77048">
                  <w:rPr>
                    <w:rFonts w:asciiTheme="majorHAnsi" w:eastAsiaTheme="majorEastAsia" w:hAnsiTheme="majorHAnsi" w:cstheme="majorBidi"/>
                    <w:bCs/>
                    <w:sz w:val="60"/>
                    <w:szCs w:val="60"/>
                  </w:rPr>
                  <w:t xml:space="preserve"> </w:t>
                </w:r>
              </w:p>
            </w:tc>
          </w:tr>
          <w:tr w:rsidR="003E1D56" w14:paraId="5EA07A58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2E9819" w14:textId="77777777" w:rsidR="003E1D56" w:rsidRDefault="003E1D56">
                <w:pPr>
                  <w:pStyle w:val="a3"/>
                  <w:jc w:val="center"/>
                </w:pPr>
              </w:p>
              <w:p w14:paraId="1C8DD618" w14:textId="77777777" w:rsidR="003E1D56" w:rsidRDefault="003E1D56">
                <w:pPr>
                  <w:pStyle w:val="a3"/>
                  <w:jc w:val="center"/>
                </w:pPr>
              </w:p>
              <w:p w14:paraId="085B167D" w14:textId="4C7636D4" w:rsidR="003E1D56" w:rsidRPr="00A1512C" w:rsidRDefault="009A322A">
                <w:pPr>
                  <w:pStyle w:val="a3"/>
                  <w:jc w:val="center"/>
                  <w:rPr>
                    <w:sz w:val="15"/>
                    <w:szCs w:val="15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Cs/>
                      <w:sz w:val="40"/>
                      <w:szCs w:val="40"/>
                    </w:rPr>
                    <w:alias w:val="Subtitle"/>
                    <w:id w:val="-807627383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153C0">
                      <w:rPr>
                        <w:rFonts w:asciiTheme="majorHAnsi" w:eastAsiaTheme="majorEastAsia" w:hAnsiTheme="majorHAnsi" w:cstheme="majorBidi"/>
                        <w:bCs/>
                        <w:sz w:val="40"/>
                        <w:szCs w:val="40"/>
                      </w:rPr>
                      <w:t>External Game Document</w:t>
                    </w:r>
                  </w:sdtContent>
                </w:sdt>
              </w:p>
              <w:p w14:paraId="297A5CA1" w14:textId="77777777" w:rsidR="003E1D56" w:rsidRDefault="003E1D56">
                <w:pPr>
                  <w:pStyle w:val="a3"/>
                  <w:jc w:val="center"/>
                </w:pPr>
              </w:p>
              <w:p w14:paraId="56404E33" w14:textId="77777777" w:rsidR="003E1D56" w:rsidRDefault="003E1D56">
                <w:pPr>
                  <w:pStyle w:val="a3"/>
                  <w:jc w:val="center"/>
                </w:pPr>
              </w:p>
              <w:p w14:paraId="7C04DFD4" w14:textId="77777777" w:rsidR="003E1D56" w:rsidRDefault="003E1D56">
                <w:pPr>
                  <w:pStyle w:val="a3"/>
                  <w:jc w:val="center"/>
                </w:pPr>
              </w:p>
              <w:p w14:paraId="620BB808" w14:textId="77777777" w:rsidR="003E1D56" w:rsidRDefault="003E1D56">
                <w:pPr>
                  <w:pStyle w:val="a3"/>
                  <w:jc w:val="center"/>
                </w:pPr>
              </w:p>
              <w:p w14:paraId="769FFA06" w14:textId="77777777" w:rsidR="003E1D56" w:rsidRDefault="003E1D56">
                <w:pPr>
                  <w:pStyle w:val="a3"/>
                  <w:jc w:val="center"/>
                </w:pPr>
              </w:p>
              <w:p w14:paraId="7247A054" w14:textId="2CE0B302" w:rsidR="003E1D56" w:rsidRPr="003E1D56" w:rsidRDefault="003E1D56">
                <w:pPr>
                  <w:pStyle w:val="a3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 xml:space="preserve">Version </w:t>
                </w:r>
                <w:r w:rsidR="00A77048">
                  <w:rPr>
                    <w:sz w:val="24"/>
                    <w:szCs w:val="24"/>
                  </w:rPr>
                  <w:t>Bet</w:t>
                </w:r>
                <w:r w:rsidR="00972F42">
                  <w:rPr>
                    <w:sz w:val="24"/>
                    <w:szCs w:val="24"/>
                  </w:rPr>
                  <w:t>a</w:t>
                </w:r>
              </w:p>
              <w:p w14:paraId="40DEA2F0" w14:textId="77777777" w:rsidR="003E1D56" w:rsidRDefault="003E1D56">
                <w:pPr>
                  <w:pStyle w:val="a3"/>
                  <w:jc w:val="center"/>
                </w:pPr>
              </w:p>
              <w:p w14:paraId="381DA4BC" w14:textId="0146B97E" w:rsidR="003E1D56" w:rsidRDefault="003E1D56">
                <w:pPr>
                  <w:pStyle w:val="a3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972F42">
                  <w:t>9</w:t>
                </w:r>
                <w:r>
                  <w:t xml:space="preserve"> by </w:t>
                </w:r>
                <w:r w:rsidR="00972F42">
                  <w:t>Artificial Order</w:t>
                </w:r>
                <w:r>
                  <w:t>.</w:t>
                </w:r>
              </w:p>
              <w:p w14:paraId="64458814" w14:textId="77777777" w:rsidR="003E1D56" w:rsidRDefault="003E1D56">
                <w:pPr>
                  <w:pStyle w:val="a3"/>
                  <w:jc w:val="center"/>
                </w:pPr>
                <w:r>
                  <w:t>All rights reserved.</w:t>
                </w:r>
              </w:p>
              <w:p w14:paraId="5A82418E" w14:textId="77777777" w:rsidR="003E1D56" w:rsidRDefault="003E1D56">
                <w:pPr>
                  <w:pStyle w:val="a3"/>
                  <w:jc w:val="center"/>
                </w:pPr>
              </w:p>
              <w:p w14:paraId="5219B9B4" w14:textId="77777777" w:rsidR="003E1D56" w:rsidRDefault="003E1D56">
                <w:pPr>
                  <w:pStyle w:val="a3"/>
                  <w:jc w:val="center"/>
                </w:pPr>
              </w:p>
              <w:p w14:paraId="3FF6156B" w14:textId="77777777" w:rsidR="003E1D56" w:rsidRDefault="003E1D56">
                <w:pPr>
                  <w:pStyle w:val="a3"/>
                  <w:jc w:val="center"/>
                </w:pPr>
              </w:p>
            </w:tc>
          </w:tr>
          <w:tr w:rsidR="003E1D56" w14:paraId="1D81A07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D825EF4" w14:textId="004E2B25" w:rsidR="003E1D56" w:rsidRPr="003E1D56" w:rsidRDefault="009A322A" w:rsidP="00021BBC">
                <w:pPr>
                  <w:pStyle w:val="a3"/>
                  <w:jc w:val="center"/>
                  <w:rPr>
                    <w:b/>
                    <w:bCs/>
                    <w:sz w:val="28"/>
                    <w:szCs w:val="28"/>
                    <w:u w:val="single"/>
                  </w:rPr>
                </w:pPr>
                <w:sdt>
                  <w:sdtPr>
                    <w:rPr>
                      <w:b/>
                      <w:bCs/>
                      <w:sz w:val="28"/>
                      <w:szCs w:val="28"/>
                      <w:u w:val="single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77048" w:rsidRPr="00C7636A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Peitong Liu</w:t>
                    </w:r>
                  </w:sdtContent>
                </w:sdt>
                <w:r w:rsidR="00021BBC">
                  <w:rPr>
                    <w:b/>
                    <w:bCs/>
                    <w:sz w:val="28"/>
                    <w:szCs w:val="28"/>
                    <w:u w:val="single"/>
                  </w:rPr>
                  <w:t xml:space="preserve"> </w:t>
                </w:r>
              </w:p>
            </w:tc>
          </w:tr>
          <w:tr w:rsidR="003E1D56" w14:paraId="1B94E72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0F4D4D0" w14:textId="77777777" w:rsidR="003E1D56" w:rsidRDefault="003E1D56" w:rsidP="003E1D56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3A74E131" w14:textId="77777777" w:rsidR="003E1D56" w:rsidRDefault="003E1D56"/>
        <w:p w14:paraId="30EFF1B7" w14:textId="77777777"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075D5A" wp14:editId="2BEC0D09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620B06" w14:textId="0D67EDF8" w:rsidR="003E1D56" w:rsidRDefault="00972F42" w:rsidP="003E1D5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 wp14:anchorId="6720F42B" wp14:editId="764414D9">
                                      <wp:extent cx="918845" cy="918845"/>
                                      <wp:effectExtent l="0" t="0" r="0" b="0"/>
                                      <wp:docPr id="3" name="图片 3" descr="图片包含 文字&#10;&#10;描述已自动生成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eamLogo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18845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C4DAD8F" w14:textId="37BE7A76"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075D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14:paraId="20620B06" w14:textId="0D67EDF8" w:rsidR="003E1D56" w:rsidRDefault="00972F42" w:rsidP="003E1D56">
                          <w:pPr>
                            <w:jc w:val="center"/>
                          </w:pPr>
                          <w:r>
                            <w:rPr>
                              <w:b/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 wp14:anchorId="6720F42B" wp14:editId="764414D9">
                                <wp:extent cx="918845" cy="918845"/>
                                <wp:effectExtent l="0" t="0" r="0" b="0"/>
                                <wp:docPr id="3" name="图片 3" descr="图片包含 文字&#10;&#10;描述已自动生成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TeamLogo.png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18845" cy="918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C4DAD8F" w14:textId="37BE7A76"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4F08F528" w14:textId="77777777">
            <w:tc>
              <w:tcPr>
                <w:tcW w:w="5000" w:type="pct"/>
              </w:tcPr>
              <w:p w14:paraId="0018B5F4" w14:textId="784BE03B" w:rsidR="003E1D56" w:rsidRPr="003E1D56" w:rsidRDefault="001A7143" w:rsidP="00041C8A">
                <w:pPr>
                  <w:pStyle w:val="a3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O</w:t>
                </w:r>
                <w:r>
                  <w:rPr>
                    <w:sz w:val="24"/>
                    <w:szCs w:val="24"/>
                  </w:rPr>
                  <w:t>ct 8</w:t>
                </w:r>
                <w:r w:rsidRPr="001A7143">
                  <w:rPr>
                    <w:sz w:val="24"/>
                    <w:szCs w:val="24"/>
                    <w:vertAlign w:val="superscript"/>
                  </w:rPr>
                  <w:t>th</w:t>
                </w:r>
                <w:r>
                  <w:rPr>
                    <w:sz w:val="24"/>
                    <w:szCs w:val="24"/>
                  </w:rPr>
                  <w:t xml:space="preserve"> 2019</w:t>
                </w:r>
              </w:p>
            </w:tc>
          </w:tr>
        </w:tbl>
        <w:p w14:paraId="25B1DD1F" w14:textId="77777777" w:rsidR="003E1D56" w:rsidRDefault="003E1D56"/>
        <w:p w14:paraId="63EBB577" w14:textId="248564D9" w:rsidR="009A4D42" w:rsidRPr="001E0C16" w:rsidRDefault="003E1D56" w:rsidP="001E0C16">
          <w:r>
            <w:br w:type="page"/>
          </w:r>
        </w:p>
      </w:sdtContent>
    </w:sdt>
    <w:p w14:paraId="07910411" w14:textId="77777777"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14:paraId="2FA061ED" w14:textId="66C714BD" w:rsidR="00686D09" w:rsidRDefault="00E46851" w:rsidP="00E46851">
      <w:pPr>
        <w:pStyle w:val="a7"/>
        <w:rPr>
          <w:i/>
          <w:sz w:val="24"/>
          <w:szCs w:val="24"/>
        </w:rPr>
      </w:pPr>
      <w:r>
        <w:rPr>
          <w:i/>
          <w:sz w:val="24"/>
          <w:szCs w:val="24"/>
        </w:rPr>
        <w:t>The game goal is to avoid the enemies attacking the earth and make sure the health level does not drop down to 0.</w:t>
      </w:r>
    </w:p>
    <w:p w14:paraId="76AA0956" w14:textId="77777777" w:rsidR="00E46851" w:rsidRPr="008C6B2D" w:rsidRDefault="00E46851" w:rsidP="00E46851">
      <w:pPr>
        <w:pStyle w:val="a7"/>
        <w:rPr>
          <w:b/>
          <w:sz w:val="24"/>
          <w:szCs w:val="24"/>
        </w:rPr>
      </w:pPr>
    </w:p>
    <w:p w14:paraId="36D9A02F" w14:textId="77777777"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7E6357A7" w14:textId="41E47F9C" w:rsidR="00686D09" w:rsidRDefault="00673814" w:rsidP="00673814">
      <w:pPr>
        <w:pStyle w:val="a7"/>
        <w:rPr>
          <w:i/>
          <w:sz w:val="24"/>
          <w:szCs w:val="24"/>
        </w:rPr>
      </w:pPr>
      <w:r>
        <w:rPr>
          <w:i/>
          <w:sz w:val="24"/>
          <w:szCs w:val="24"/>
        </w:rPr>
        <w:t>The game mechanics is to avoid two different types of enemy and collect power ups to gain points.</w:t>
      </w:r>
    </w:p>
    <w:p w14:paraId="76005BC9" w14:textId="77777777" w:rsidR="00673814" w:rsidRPr="008C6B2D" w:rsidRDefault="00673814" w:rsidP="00673814">
      <w:pPr>
        <w:pStyle w:val="a7"/>
        <w:rPr>
          <w:b/>
          <w:sz w:val="24"/>
          <w:szCs w:val="24"/>
        </w:rPr>
      </w:pPr>
    </w:p>
    <w:p w14:paraId="4426B07B" w14:textId="77777777" w:rsidR="00BF4089" w:rsidRPr="00BF4089" w:rsidRDefault="009F6693" w:rsidP="00686D09">
      <w:pPr>
        <w:pStyle w:val="a7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14:paraId="1B4D409E" w14:textId="6C3BF0E7" w:rsidR="009F6693" w:rsidRPr="00BF4089" w:rsidRDefault="00673814" w:rsidP="00BF4089">
      <w:pPr>
        <w:pStyle w:val="a7"/>
        <w:rPr>
          <w:i/>
          <w:sz w:val="24"/>
          <w:szCs w:val="24"/>
        </w:rPr>
      </w:pPr>
      <w:r>
        <w:rPr>
          <w:i/>
          <w:sz w:val="24"/>
          <w:szCs w:val="24"/>
        </w:rPr>
        <w:t>2D side.</w:t>
      </w:r>
    </w:p>
    <w:p w14:paraId="7DB4B062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17DF8847" w14:textId="77777777"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757BDC30" w14:textId="4206A92C" w:rsidR="00BF4089" w:rsidRPr="00BF4089" w:rsidRDefault="00673814" w:rsidP="00BF4089">
      <w:pPr>
        <w:pStyle w:val="a7"/>
        <w:rPr>
          <w:i/>
          <w:sz w:val="24"/>
          <w:szCs w:val="24"/>
        </w:rPr>
      </w:pPr>
      <w:r>
        <w:rPr>
          <w:i/>
          <w:sz w:val="24"/>
          <w:szCs w:val="24"/>
        </w:rPr>
        <w:t>W/up to go up, S/down to go down.</w:t>
      </w:r>
    </w:p>
    <w:p w14:paraId="2BBB19D2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3DA54D8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14:paraId="29F5CE38" w14:textId="3F5FA6DF" w:rsidR="00BF4089" w:rsidRPr="00BF4089" w:rsidRDefault="00673814" w:rsidP="00BF4089">
      <w:pPr>
        <w:pStyle w:val="a7"/>
        <w:rPr>
          <w:i/>
          <w:sz w:val="24"/>
          <w:szCs w:val="24"/>
        </w:rPr>
      </w:pPr>
      <w:r>
        <w:rPr>
          <w:i/>
          <w:sz w:val="24"/>
          <w:szCs w:val="24"/>
        </w:rPr>
        <w:t>There is no saving and loading system for there is only one level.</w:t>
      </w:r>
    </w:p>
    <w:p w14:paraId="55F4F576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317995C5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14:paraId="2073819B" w14:textId="723C7174" w:rsidR="00BF4089" w:rsidRPr="00BF4089" w:rsidRDefault="00673814" w:rsidP="00BF4089">
      <w:pPr>
        <w:pStyle w:val="a7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13D95C9D" wp14:editId="7984D488">
            <wp:extent cx="3422469" cy="1996440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1640" cy="20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E563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04FC4C8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26A89AB8" w14:textId="499A62CF" w:rsidR="00686D09" w:rsidRPr="008C6B2D" w:rsidRDefault="00673814" w:rsidP="00673814">
      <w:pPr>
        <w:pStyle w:val="a7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08742E" wp14:editId="08BA61EE">
            <wp:extent cx="5943600" cy="3259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46C8" w14:textId="77777777"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14:paraId="2F5C3A81" w14:textId="159BE083" w:rsidR="00686D09" w:rsidRPr="00673814" w:rsidRDefault="00673814" w:rsidP="00673814">
      <w:pPr>
        <w:ind w:left="720"/>
        <w:rPr>
          <w:bCs/>
          <w:i/>
          <w:iCs/>
          <w:sz w:val="24"/>
          <w:szCs w:val="24"/>
        </w:rPr>
      </w:pPr>
      <w:r w:rsidRPr="00673814">
        <w:rPr>
          <w:rFonts w:hint="eastAsia"/>
          <w:bCs/>
          <w:i/>
          <w:iCs/>
          <w:sz w:val="24"/>
          <w:szCs w:val="24"/>
        </w:rPr>
        <w:t>T</w:t>
      </w:r>
      <w:r>
        <w:rPr>
          <w:bCs/>
          <w:i/>
          <w:iCs/>
          <w:sz w:val="24"/>
          <w:szCs w:val="24"/>
        </w:rPr>
        <w:t>he game uses Unity engine and C# scripts, there are scripts for background scrolling, player control, enemy generation and movement, and each scene has a separate controlling script for buttons and UI elements.</w:t>
      </w:r>
    </w:p>
    <w:p w14:paraId="003D2429" w14:textId="77777777" w:rsidR="00686D09" w:rsidRPr="005C2F0F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14:paraId="363E1330" w14:textId="0474B8DC" w:rsidR="00686D09" w:rsidRDefault="00673814" w:rsidP="00673814">
      <w:pPr>
        <w:ind w:left="720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 xml:space="preserve">The score is gained by collecting power ups, the score is stored by a </w:t>
      </w:r>
      <w:proofErr w:type="spellStart"/>
      <w:r>
        <w:rPr>
          <w:bCs/>
          <w:i/>
          <w:iCs/>
          <w:sz w:val="24"/>
          <w:szCs w:val="24"/>
        </w:rPr>
        <w:t>PlayerPref</w:t>
      </w:r>
      <w:proofErr w:type="spellEnd"/>
      <w:r>
        <w:rPr>
          <w:bCs/>
          <w:i/>
          <w:iCs/>
          <w:sz w:val="24"/>
          <w:szCs w:val="24"/>
        </w:rPr>
        <w:t xml:space="preserve"> class and displays on the game over scene.</w:t>
      </w:r>
    </w:p>
    <w:p w14:paraId="0CE478E9" w14:textId="34A79799" w:rsidR="003153C0" w:rsidRPr="003153C0" w:rsidRDefault="003153C0" w:rsidP="003153C0">
      <w:pPr>
        <w:pStyle w:val="a7"/>
        <w:numPr>
          <w:ilvl w:val="0"/>
          <w:numId w:val="1"/>
        </w:numPr>
        <w:rPr>
          <w:b/>
          <w:i/>
          <w:iCs/>
          <w:sz w:val="24"/>
          <w:szCs w:val="24"/>
        </w:rPr>
      </w:pPr>
      <w:r w:rsidRPr="003153C0">
        <w:rPr>
          <w:rFonts w:hint="eastAsia"/>
          <w:b/>
          <w:sz w:val="24"/>
          <w:szCs w:val="24"/>
        </w:rPr>
        <w:t>G</w:t>
      </w:r>
      <w:r w:rsidRPr="003153C0">
        <w:rPr>
          <w:b/>
          <w:sz w:val="24"/>
          <w:szCs w:val="24"/>
        </w:rPr>
        <w:t>it</w:t>
      </w:r>
      <w:r>
        <w:rPr>
          <w:b/>
          <w:sz w:val="24"/>
          <w:szCs w:val="24"/>
        </w:rPr>
        <w:t>Hub Repository</w:t>
      </w:r>
    </w:p>
    <w:p w14:paraId="1C6FA053" w14:textId="5F61CE9D" w:rsidR="003153C0" w:rsidRPr="003153C0" w:rsidRDefault="003153C0" w:rsidP="003153C0">
      <w:pPr>
        <w:pStyle w:val="a7"/>
        <w:rPr>
          <w:rFonts w:hint="eastAsia"/>
          <w:bCs/>
          <w:i/>
          <w:iCs/>
          <w:sz w:val="24"/>
          <w:szCs w:val="24"/>
        </w:rPr>
      </w:pPr>
      <w:hyperlink r:id="rId15" w:history="1">
        <w:r w:rsidRPr="003153C0">
          <w:rPr>
            <w:rStyle w:val="ac"/>
            <w:bCs/>
            <w:i/>
            <w:iCs/>
            <w:sz w:val="24"/>
            <w:szCs w:val="24"/>
          </w:rPr>
          <w:t>https://github.com/V1ncentLiu/COMP305-Assign01</w:t>
        </w:r>
      </w:hyperlink>
      <w:bookmarkStart w:id="0" w:name="_GoBack"/>
      <w:bookmarkEnd w:id="0"/>
    </w:p>
    <w:p w14:paraId="678178E2" w14:textId="205ADF22" w:rsidR="005C2F0F" w:rsidRDefault="005C2F0F" w:rsidP="005C2F0F">
      <w:pPr>
        <w:pStyle w:val="a7"/>
        <w:rPr>
          <w:b/>
          <w:sz w:val="24"/>
          <w:szCs w:val="24"/>
        </w:rPr>
      </w:pPr>
    </w:p>
    <w:p w14:paraId="49B2F27B" w14:textId="77777777" w:rsidR="00F83FC3" w:rsidRDefault="00F83FC3" w:rsidP="005C2F0F">
      <w:pPr>
        <w:pStyle w:val="a7"/>
        <w:rPr>
          <w:bCs/>
          <w:i/>
          <w:iCs/>
          <w:sz w:val="48"/>
          <w:szCs w:val="48"/>
        </w:rPr>
      </w:pPr>
    </w:p>
    <w:p w14:paraId="2494169E" w14:textId="77777777" w:rsidR="00F83FC3" w:rsidRDefault="00F83FC3" w:rsidP="005C2F0F">
      <w:pPr>
        <w:pStyle w:val="a7"/>
        <w:rPr>
          <w:bCs/>
          <w:i/>
          <w:iCs/>
          <w:sz w:val="48"/>
          <w:szCs w:val="48"/>
        </w:rPr>
      </w:pPr>
    </w:p>
    <w:p w14:paraId="57AF2070" w14:textId="77777777" w:rsidR="00F83FC3" w:rsidRDefault="00F83FC3" w:rsidP="005C2F0F">
      <w:pPr>
        <w:pStyle w:val="a7"/>
        <w:rPr>
          <w:bCs/>
          <w:i/>
          <w:iCs/>
          <w:sz w:val="48"/>
          <w:szCs w:val="48"/>
        </w:rPr>
      </w:pPr>
    </w:p>
    <w:p w14:paraId="5F8C75A4" w14:textId="77777777" w:rsidR="00F83FC3" w:rsidRDefault="00F83FC3" w:rsidP="005C2F0F">
      <w:pPr>
        <w:pStyle w:val="a7"/>
        <w:rPr>
          <w:bCs/>
          <w:i/>
          <w:iCs/>
          <w:sz w:val="48"/>
          <w:szCs w:val="48"/>
        </w:rPr>
      </w:pPr>
    </w:p>
    <w:p w14:paraId="0D381ABF" w14:textId="77777777" w:rsidR="00F83FC3" w:rsidRDefault="00F83FC3" w:rsidP="005C2F0F">
      <w:pPr>
        <w:pStyle w:val="a7"/>
        <w:rPr>
          <w:bCs/>
          <w:i/>
          <w:iCs/>
          <w:sz w:val="48"/>
          <w:szCs w:val="48"/>
        </w:rPr>
      </w:pPr>
    </w:p>
    <w:p w14:paraId="592EE801" w14:textId="2A8A0D97" w:rsidR="00673814" w:rsidRDefault="00F83FC3" w:rsidP="005C2F0F">
      <w:pPr>
        <w:pStyle w:val="a7"/>
        <w:rPr>
          <w:bCs/>
          <w:i/>
          <w:iCs/>
          <w:sz w:val="48"/>
          <w:szCs w:val="48"/>
        </w:rPr>
      </w:pPr>
      <w:r>
        <w:rPr>
          <w:rFonts w:hint="eastAsia"/>
          <w:bCs/>
          <w:i/>
          <w:iCs/>
          <w:sz w:val="48"/>
          <w:szCs w:val="48"/>
        </w:rPr>
        <w:lastRenderedPageBreak/>
        <w:t>A</w:t>
      </w:r>
      <w:r>
        <w:rPr>
          <w:bCs/>
          <w:i/>
          <w:iCs/>
          <w:sz w:val="48"/>
          <w:szCs w:val="48"/>
        </w:rPr>
        <w:t>ll the elements in the game, including sound effects, fonts and background:</w:t>
      </w:r>
    </w:p>
    <w:p w14:paraId="31AFE75E" w14:textId="77777777" w:rsidR="00F83FC3" w:rsidRPr="00F83FC3" w:rsidRDefault="00F83FC3" w:rsidP="00F83FC3">
      <w:pPr>
        <w:pStyle w:val="a7"/>
        <w:rPr>
          <w:bCs/>
          <w:i/>
          <w:iCs/>
          <w:sz w:val="24"/>
          <w:szCs w:val="24"/>
        </w:rPr>
      </w:pPr>
      <w:r w:rsidRPr="00F83FC3">
        <w:rPr>
          <w:bCs/>
          <w:i/>
          <w:iCs/>
          <w:sz w:val="24"/>
          <w:szCs w:val="24"/>
        </w:rPr>
        <w:t>Background: Sky background</w:t>
      </w:r>
    </w:p>
    <w:p w14:paraId="444BBCDE" w14:textId="77777777" w:rsidR="00F83FC3" w:rsidRPr="00F83FC3" w:rsidRDefault="00F83FC3" w:rsidP="00F83FC3">
      <w:pPr>
        <w:pStyle w:val="a7"/>
        <w:rPr>
          <w:bCs/>
          <w:i/>
          <w:iCs/>
          <w:sz w:val="24"/>
          <w:szCs w:val="24"/>
        </w:rPr>
      </w:pPr>
      <w:r w:rsidRPr="00F83FC3">
        <w:rPr>
          <w:bCs/>
          <w:i/>
          <w:iCs/>
          <w:sz w:val="24"/>
          <w:szCs w:val="24"/>
        </w:rPr>
        <w:t>Origin: https://opengameart.org/content/sky-background</w:t>
      </w:r>
    </w:p>
    <w:p w14:paraId="28996193" w14:textId="77777777" w:rsidR="00F83FC3" w:rsidRPr="00F83FC3" w:rsidRDefault="00F83FC3" w:rsidP="00F83FC3">
      <w:pPr>
        <w:pStyle w:val="a7"/>
        <w:rPr>
          <w:bCs/>
          <w:i/>
          <w:iCs/>
          <w:sz w:val="24"/>
          <w:szCs w:val="24"/>
        </w:rPr>
      </w:pPr>
    </w:p>
    <w:p w14:paraId="1F40FE79" w14:textId="77777777" w:rsidR="00F83FC3" w:rsidRPr="00F83FC3" w:rsidRDefault="00F83FC3" w:rsidP="00F83FC3">
      <w:pPr>
        <w:pStyle w:val="a7"/>
        <w:rPr>
          <w:bCs/>
          <w:i/>
          <w:iCs/>
          <w:sz w:val="24"/>
          <w:szCs w:val="24"/>
        </w:rPr>
      </w:pPr>
      <w:r w:rsidRPr="00F83FC3">
        <w:rPr>
          <w:bCs/>
          <w:i/>
          <w:iCs/>
          <w:sz w:val="24"/>
          <w:szCs w:val="24"/>
        </w:rPr>
        <w:t>Character: Simple Spaceships</w:t>
      </w:r>
    </w:p>
    <w:p w14:paraId="1B6F3908" w14:textId="77777777" w:rsidR="00F83FC3" w:rsidRPr="00F83FC3" w:rsidRDefault="00F83FC3" w:rsidP="00F83FC3">
      <w:pPr>
        <w:pStyle w:val="a7"/>
        <w:rPr>
          <w:bCs/>
          <w:i/>
          <w:iCs/>
          <w:sz w:val="24"/>
          <w:szCs w:val="24"/>
        </w:rPr>
      </w:pPr>
      <w:r w:rsidRPr="00F83FC3">
        <w:rPr>
          <w:bCs/>
          <w:i/>
          <w:iCs/>
          <w:sz w:val="24"/>
          <w:szCs w:val="24"/>
        </w:rPr>
        <w:t>Origin: https://assetstore.unity.com/packages/2d/textures-materials/simple-spaceships-81051</w:t>
      </w:r>
    </w:p>
    <w:p w14:paraId="14EBAFEA" w14:textId="77777777" w:rsidR="00F83FC3" w:rsidRPr="00F83FC3" w:rsidRDefault="00F83FC3" w:rsidP="00F83FC3">
      <w:pPr>
        <w:pStyle w:val="a7"/>
        <w:rPr>
          <w:bCs/>
          <w:i/>
          <w:iCs/>
          <w:sz w:val="24"/>
          <w:szCs w:val="24"/>
        </w:rPr>
      </w:pPr>
    </w:p>
    <w:p w14:paraId="30C86CD7" w14:textId="77777777" w:rsidR="00F83FC3" w:rsidRPr="00F83FC3" w:rsidRDefault="00F83FC3" w:rsidP="00F83FC3">
      <w:pPr>
        <w:pStyle w:val="a7"/>
        <w:rPr>
          <w:bCs/>
          <w:i/>
          <w:iCs/>
          <w:sz w:val="24"/>
          <w:szCs w:val="24"/>
        </w:rPr>
      </w:pPr>
      <w:r w:rsidRPr="00F83FC3">
        <w:rPr>
          <w:bCs/>
          <w:i/>
          <w:iCs/>
          <w:sz w:val="24"/>
          <w:szCs w:val="24"/>
        </w:rPr>
        <w:t>Enemies: Simple Spaceships</w:t>
      </w:r>
    </w:p>
    <w:p w14:paraId="14043CDD" w14:textId="77777777" w:rsidR="00F83FC3" w:rsidRPr="00F83FC3" w:rsidRDefault="00F83FC3" w:rsidP="00F83FC3">
      <w:pPr>
        <w:pStyle w:val="a7"/>
        <w:rPr>
          <w:bCs/>
          <w:i/>
          <w:iCs/>
          <w:sz w:val="24"/>
          <w:szCs w:val="24"/>
        </w:rPr>
      </w:pPr>
      <w:r w:rsidRPr="00F83FC3">
        <w:rPr>
          <w:bCs/>
          <w:i/>
          <w:iCs/>
          <w:sz w:val="24"/>
          <w:szCs w:val="24"/>
        </w:rPr>
        <w:t>Origin: https://assetstore.unity.com/packages/2d/textures-materials/simple-spaceships-81051</w:t>
      </w:r>
    </w:p>
    <w:p w14:paraId="019FAC14" w14:textId="77777777" w:rsidR="00F83FC3" w:rsidRPr="00F83FC3" w:rsidRDefault="00F83FC3" w:rsidP="00F83FC3">
      <w:pPr>
        <w:pStyle w:val="a7"/>
        <w:rPr>
          <w:bCs/>
          <w:i/>
          <w:iCs/>
          <w:sz w:val="24"/>
          <w:szCs w:val="24"/>
        </w:rPr>
      </w:pPr>
    </w:p>
    <w:p w14:paraId="65991ACF" w14:textId="77777777" w:rsidR="00F83FC3" w:rsidRPr="00F83FC3" w:rsidRDefault="00F83FC3" w:rsidP="00F83FC3">
      <w:pPr>
        <w:pStyle w:val="a7"/>
        <w:rPr>
          <w:bCs/>
          <w:i/>
          <w:iCs/>
          <w:sz w:val="24"/>
          <w:szCs w:val="24"/>
        </w:rPr>
      </w:pPr>
      <w:r w:rsidRPr="00F83FC3">
        <w:rPr>
          <w:bCs/>
          <w:i/>
          <w:iCs/>
          <w:sz w:val="24"/>
          <w:szCs w:val="24"/>
        </w:rPr>
        <w:t>Fonts: EVALIA</w:t>
      </w:r>
    </w:p>
    <w:p w14:paraId="3DA66319" w14:textId="77777777" w:rsidR="00F83FC3" w:rsidRPr="00F83FC3" w:rsidRDefault="00F83FC3" w:rsidP="00F83FC3">
      <w:pPr>
        <w:pStyle w:val="a7"/>
        <w:rPr>
          <w:bCs/>
          <w:i/>
          <w:iCs/>
          <w:sz w:val="24"/>
          <w:szCs w:val="24"/>
        </w:rPr>
      </w:pPr>
      <w:r w:rsidRPr="00F83FC3">
        <w:rPr>
          <w:bCs/>
          <w:i/>
          <w:iCs/>
          <w:sz w:val="24"/>
          <w:szCs w:val="24"/>
        </w:rPr>
        <w:t>Origin: https://www.1001fonts.com/evalia-font.html</w:t>
      </w:r>
    </w:p>
    <w:p w14:paraId="33348A9A" w14:textId="77777777" w:rsidR="00F83FC3" w:rsidRPr="00F83FC3" w:rsidRDefault="00F83FC3" w:rsidP="00F83FC3">
      <w:pPr>
        <w:pStyle w:val="a7"/>
        <w:rPr>
          <w:bCs/>
          <w:i/>
          <w:iCs/>
          <w:sz w:val="24"/>
          <w:szCs w:val="24"/>
        </w:rPr>
      </w:pPr>
    </w:p>
    <w:p w14:paraId="01B60B98" w14:textId="77777777" w:rsidR="00F83FC3" w:rsidRPr="00F83FC3" w:rsidRDefault="00F83FC3" w:rsidP="00F83FC3">
      <w:pPr>
        <w:pStyle w:val="a7"/>
        <w:rPr>
          <w:bCs/>
          <w:i/>
          <w:iCs/>
          <w:sz w:val="24"/>
          <w:szCs w:val="24"/>
        </w:rPr>
      </w:pPr>
      <w:r w:rsidRPr="00F83FC3">
        <w:rPr>
          <w:bCs/>
          <w:i/>
          <w:iCs/>
          <w:sz w:val="24"/>
          <w:szCs w:val="24"/>
        </w:rPr>
        <w:t>SFX: (Multiple)</w:t>
      </w:r>
    </w:p>
    <w:p w14:paraId="6010F391" w14:textId="3FE76AEF" w:rsidR="00F83FC3" w:rsidRPr="00F83FC3" w:rsidRDefault="00F83FC3" w:rsidP="00F83FC3">
      <w:pPr>
        <w:pStyle w:val="a7"/>
        <w:rPr>
          <w:bCs/>
          <w:i/>
          <w:iCs/>
          <w:sz w:val="24"/>
          <w:szCs w:val="24"/>
        </w:rPr>
      </w:pPr>
      <w:r w:rsidRPr="00F83FC3">
        <w:rPr>
          <w:bCs/>
          <w:i/>
          <w:iCs/>
          <w:sz w:val="24"/>
          <w:szCs w:val="24"/>
        </w:rPr>
        <w:t>Origin: https://www.zapsplat.com</w:t>
      </w:r>
    </w:p>
    <w:sectPr w:rsidR="00F83FC3" w:rsidRPr="00F83FC3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270CB" w14:textId="77777777" w:rsidR="009A322A" w:rsidRDefault="009A322A" w:rsidP="00C152DC">
      <w:pPr>
        <w:spacing w:after="0" w:line="240" w:lineRule="auto"/>
      </w:pPr>
      <w:r>
        <w:separator/>
      </w:r>
    </w:p>
  </w:endnote>
  <w:endnote w:type="continuationSeparator" w:id="0">
    <w:p w14:paraId="65C348E9" w14:textId="77777777" w:rsidR="009A322A" w:rsidRDefault="009A322A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DAA68" w14:textId="77777777" w:rsidR="00AA765B" w:rsidRDefault="00AA765B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5CEF4B05" w14:textId="77777777" w:rsidR="00AA765B" w:rsidRDefault="00AA765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9DE65" w14:textId="77777777" w:rsidR="00AA765B" w:rsidRDefault="009A322A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1A45743A" w14:textId="77777777" w:rsidR="00AA765B" w:rsidRDefault="00AA765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9D32B" w14:textId="77777777" w:rsidR="009A322A" w:rsidRDefault="009A322A" w:rsidP="00C152DC">
      <w:pPr>
        <w:spacing w:after="0" w:line="240" w:lineRule="auto"/>
      </w:pPr>
      <w:r>
        <w:separator/>
      </w:r>
    </w:p>
  </w:footnote>
  <w:footnote w:type="continuationSeparator" w:id="0">
    <w:p w14:paraId="6388B948" w14:textId="77777777" w:rsidR="009A322A" w:rsidRDefault="009A322A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 w14:paraId="2225C105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44E0F995" w14:textId="0161E0FC" w:rsidR="00C152DC" w:rsidRDefault="00C152DC">
          <w:pPr>
            <w:pStyle w:val="a8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77048">
                <w:rPr>
                  <w:b/>
                  <w:bCs/>
                  <w:caps/>
                  <w:sz w:val="24"/>
                  <w:szCs w:val="24"/>
                </w:rPr>
                <w:t>Incoming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5D39C74" w14:textId="77777777" w:rsidR="00C152DC" w:rsidRDefault="00041C8A" w:rsidP="00021BBC">
              <w:pPr>
                <w:pStyle w:val="a8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14:paraId="1D6A9D1B" w14:textId="77777777" w:rsidR="00C152DC" w:rsidRDefault="00C152D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14:paraId="28B22507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6304F210" w14:textId="77777777" w:rsidR="00C152DC" w:rsidRPr="00C152DC" w:rsidRDefault="00041C8A">
              <w:pPr>
                <w:pStyle w:val="a8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FC737BD" w14:textId="732BC881" w:rsidR="00C152DC" w:rsidRDefault="00C152DC">
          <w:pPr>
            <w:pStyle w:val="a8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77048">
                <w:rPr>
                  <w:b/>
                  <w:bCs/>
                  <w:caps/>
                  <w:sz w:val="24"/>
                  <w:szCs w:val="24"/>
                </w:rPr>
                <w:t>Incoming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55434F70" w14:textId="77777777" w:rsidR="00C152DC" w:rsidRDefault="00C152D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90E"/>
    <w:multiLevelType w:val="hybridMultilevel"/>
    <w:tmpl w:val="9A3A14CE"/>
    <w:lvl w:ilvl="0" w:tplc="89F6077A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BBC"/>
    <w:rsid w:val="00021BBC"/>
    <w:rsid w:val="00023AF4"/>
    <w:rsid w:val="00041C8A"/>
    <w:rsid w:val="00080D8D"/>
    <w:rsid w:val="00161D6F"/>
    <w:rsid w:val="001A7143"/>
    <w:rsid w:val="001E0C16"/>
    <w:rsid w:val="003153C0"/>
    <w:rsid w:val="003E1D34"/>
    <w:rsid w:val="003E1D56"/>
    <w:rsid w:val="00420F46"/>
    <w:rsid w:val="0052734F"/>
    <w:rsid w:val="005C2F0F"/>
    <w:rsid w:val="00673814"/>
    <w:rsid w:val="00686D09"/>
    <w:rsid w:val="00691022"/>
    <w:rsid w:val="00744BAC"/>
    <w:rsid w:val="007D2A8E"/>
    <w:rsid w:val="008C6B2D"/>
    <w:rsid w:val="008E601F"/>
    <w:rsid w:val="008F3C94"/>
    <w:rsid w:val="00953C99"/>
    <w:rsid w:val="00972F42"/>
    <w:rsid w:val="00996533"/>
    <w:rsid w:val="009A322A"/>
    <w:rsid w:val="009A4D42"/>
    <w:rsid w:val="009F6693"/>
    <w:rsid w:val="00A1512C"/>
    <w:rsid w:val="00A77048"/>
    <w:rsid w:val="00AA765B"/>
    <w:rsid w:val="00AD223E"/>
    <w:rsid w:val="00BF4089"/>
    <w:rsid w:val="00C152DC"/>
    <w:rsid w:val="00D668E0"/>
    <w:rsid w:val="00D82416"/>
    <w:rsid w:val="00E46851"/>
    <w:rsid w:val="00EB6F93"/>
    <w:rsid w:val="00F35C9E"/>
    <w:rsid w:val="00F362D0"/>
    <w:rsid w:val="00F8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D8991"/>
  <w15:docId w15:val="{4207F471-7F21-4C39-8408-B6E0B40E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1D56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3E1D56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86D0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C152DC"/>
  </w:style>
  <w:style w:type="paragraph" w:styleId="aa">
    <w:name w:val="footer"/>
    <w:basedOn w:val="a"/>
    <w:link w:val="ab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C152DC"/>
  </w:style>
  <w:style w:type="character" w:styleId="ac">
    <w:name w:val="Hyperlink"/>
    <w:basedOn w:val="a0"/>
    <w:uiPriority w:val="99"/>
    <w:unhideWhenUsed/>
    <w:rsid w:val="003153C0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15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V1ncentLiu/COMP305-Assign01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EA7E7C4-5C57-4C4F-B4F7-F87F9835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22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Artificial order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Incoming</dc:title>
  <dc:subject>External Game Document</dc:subject>
  <dc:creator>Peitong Liu</dc:creator>
  <cp:lastModifiedBy>Vincent Liu</cp:lastModifiedBy>
  <cp:revision>8</cp:revision>
  <dcterms:created xsi:type="dcterms:W3CDTF">2019-10-06T21:50:00Z</dcterms:created>
  <dcterms:modified xsi:type="dcterms:W3CDTF">2019-10-06T22:25:00Z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